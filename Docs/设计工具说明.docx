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DE39" w14:textId="424E7F19" w:rsidR="00C82DB0" w:rsidRDefault="006C2E6B" w:rsidP="006C2E6B">
      <w:pPr>
        <w:pStyle w:val="1"/>
      </w:pPr>
      <w:r>
        <w:rPr>
          <w:rFonts w:hint="eastAsia"/>
        </w:rPr>
        <w:t>设计工具使用</w:t>
      </w:r>
    </w:p>
    <w:p w14:paraId="60A73EFD" w14:textId="75AA26B5" w:rsidR="006C2E6B" w:rsidRDefault="006C2E6B" w:rsidP="006C2E6B">
      <w:pPr>
        <w:pStyle w:val="2"/>
        <w:numPr>
          <w:ilvl w:val="0"/>
          <w:numId w:val="22"/>
        </w:numPr>
      </w:pPr>
      <w:r>
        <w:rPr>
          <w:rFonts w:hint="eastAsia"/>
        </w:rPr>
        <w:t>原型设计</w:t>
      </w:r>
    </w:p>
    <w:p w14:paraId="4694B24E" w14:textId="2748A640" w:rsidR="0018513B" w:rsidRDefault="0018513B" w:rsidP="0018513B">
      <w:hyperlink r:id="rId7" w:history="1">
        <w:r w:rsidRPr="0018513B">
          <w:rPr>
            <w:color w:val="0000FF"/>
            <w:u w:val="single"/>
          </w:rPr>
          <w:t>E2Konw - 即时设计 (js.design)</w:t>
        </w:r>
      </w:hyperlink>
    </w:p>
    <w:p w14:paraId="7181D881" w14:textId="09845364" w:rsidR="0018513B" w:rsidRPr="0018513B" w:rsidRDefault="0018513B" w:rsidP="0018513B">
      <w:pPr>
        <w:rPr>
          <w:rFonts w:hint="eastAsia"/>
        </w:rPr>
      </w:pPr>
      <w:r>
        <w:rPr>
          <w:rFonts w:hint="eastAsia"/>
        </w:rPr>
        <w:t>参照网页：</w:t>
      </w:r>
      <w:hyperlink r:id="rId8" w:history="1">
        <w:r w:rsidRPr="0018513B">
          <w:rPr>
            <w:color w:val="0000FF"/>
            <w:u w:val="single"/>
          </w:rPr>
          <w:t>无线耳机对比 | 对比蓝牙耳机 - Versus</w:t>
        </w:r>
      </w:hyperlink>
    </w:p>
    <w:p w14:paraId="346B460A" w14:textId="671D755C" w:rsidR="006C2E6B" w:rsidRDefault="006C2E6B" w:rsidP="0018513B">
      <w:pPr>
        <w:pStyle w:val="2"/>
        <w:numPr>
          <w:ilvl w:val="0"/>
          <w:numId w:val="22"/>
        </w:numPr>
      </w:pPr>
      <w:r>
        <w:rPr>
          <w:rFonts w:hint="eastAsia"/>
        </w:rPr>
        <w:t>数据库设计</w:t>
      </w:r>
    </w:p>
    <w:p w14:paraId="3F8186CE" w14:textId="29919339" w:rsidR="0018513B" w:rsidRPr="0018513B" w:rsidRDefault="0018513B" w:rsidP="0018513B">
      <w:pPr>
        <w:rPr>
          <w:rFonts w:hint="eastAsia"/>
        </w:rPr>
      </w:pPr>
      <w:hyperlink r:id="rId9" w:history="1">
        <w:r w:rsidRPr="0018513B">
          <w:rPr>
            <w:color w:val="0000FF"/>
            <w:u w:val="single"/>
          </w:rPr>
          <w:t>Untitled - dbdiagram.io</w:t>
        </w:r>
      </w:hyperlink>
    </w:p>
    <w:p w14:paraId="2CC84A26" w14:textId="6DD3B942" w:rsidR="006C2E6B" w:rsidRDefault="006C2E6B" w:rsidP="0018513B">
      <w:pPr>
        <w:pStyle w:val="2"/>
        <w:numPr>
          <w:ilvl w:val="0"/>
          <w:numId w:val="22"/>
        </w:numPr>
      </w:pPr>
      <w:r>
        <w:rPr>
          <w:rFonts w:hint="eastAsia"/>
        </w:rPr>
        <w:t>接口设计</w:t>
      </w:r>
    </w:p>
    <w:p w14:paraId="47ADB3B3" w14:textId="03573C47" w:rsidR="0018513B" w:rsidRPr="0018513B" w:rsidRDefault="0018513B" w:rsidP="0018513B">
      <w:pPr>
        <w:rPr>
          <w:rFonts w:hint="eastAsia"/>
        </w:rPr>
      </w:pPr>
      <w:hyperlink r:id="rId10" w:history="1">
        <w:r w:rsidRPr="0018513B">
          <w:rPr>
            <w:color w:val="0000FF"/>
            <w:u w:val="single"/>
          </w:rPr>
          <w:t>默认标题--ShowDoc</w:t>
        </w:r>
      </w:hyperlink>
    </w:p>
    <w:sectPr w:rsidR="0018513B" w:rsidRPr="0018513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06B3D" w14:textId="77777777" w:rsidR="00310672" w:rsidRDefault="00310672">
      <w:pPr>
        <w:spacing w:line="240" w:lineRule="auto"/>
      </w:pPr>
      <w:r>
        <w:separator/>
      </w:r>
    </w:p>
  </w:endnote>
  <w:endnote w:type="continuationSeparator" w:id="0">
    <w:p w14:paraId="77E64754" w14:textId="77777777" w:rsidR="00310672" w:rsidRDefault="00310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359BB" w14:textId="77777777" w:rsidR="00D52648" w:rsidRDefault="00000000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354608A4" w14:textId="77777777" w:rsidR="00D52648" w:rsidRDefault="00D526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88BD" w14:textId="77777777" w:rsidR="00D52648" w:rsidRDefault="00000000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11</w:t>
    </w:r>
    <w:r>
      <w:fldChar w:fldCharType="end"/>
    </w:r>
  </w:p>
  <w:p w14:paraId="6A646C09" w14:textId="77777777" w:rsidR="00D52648" w:rsidRDefault="00D526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DE5B4" w14:textId="77777777" w:rsidR="00310672" w:rsidRDefault="00310672">
      <w:pPr>
        <w:spacing w:line="240" w:lineRule="auto"/>
      </w:pPr>
      <w:r>
        <w:separator/>
      </w:r>
    </w:p>
  </w:footnote>
  <w:footnote w:type="continuationSeparator" w:id="0">
    <w:p w14:paraId="1234DCE8" w14:textId="77777777" w:rsidR="00310672" w:rsidRDefault="00310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DE1209"/>
    <w:multiLevelType w:val="multilevel"/>
    <w:tmpl w:val="9BDE1209"/>
    <w:lvl w:ilvl="0">
      <w:start w:val="1"/>
      <w:numFmt w:val="decimalEnclosedCircle"/>
      <w:lvlText w:val="%1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B7FEF859"/>
    <w:multiLevelType w:val="multilevel"/>
    <w:tmpl w:val="B7FEF859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BD62D9FA"/>
    <w:multiLevelType w:val="singleLevel"/>
    <w:tmpl w:val="BD62D9F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F931304"/>
    <w:multiLevelType w:val="singleLevel"/>
    <w:tmpl w:val="BF93130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EEBF89B2"/>
    <w:multiLevelType w:val="multilevel"/>
    <w:tmpl w:val="EEBF89B2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F73E8299"/>
    <w:multiLevelType w:val="multilevel"/>
    <w:tmpl w:val="F73E8299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FAF04058"/>
    <w:multiLevelType w:val="multilevel"/>
    <w:tmpl w:val="FAF04058"/>
    <w:lvl w:ilvl="0">
      <w:start w:val="1"/>
      <w:numFmt w:val="decimalEnclosedCircle"/>
      <w:lvlText w:val="%1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FFED76C2"/>
    <w:multiLevelType w:val="multilevel"/>
    <w:tmpl w:val="FFED76C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FFFE3D1D"/>
    <w:multiLevelType w:val="multilevel"/>
    <w:tmpl w:val="FFFE3D1D"/>
    <w:lvl w:ilvl="0">
      <w:start w:val="3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6D8F9"/>
    <w:multiLevelType w:val="multilevel"/>
    <w:tmpl w:val="17E6D8F9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70A8C"/>
    <w:multiLevelType w:val="multilevel"/>
    <w:tmpl w:val="2A570A8C"/>
    <w:lvl w:ilvl="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8A1536"/>
    <w:multiLevelType w:val="hybridMultilevel"/>
    <w:tmpl w:val="1700DE94"/>
    <w:lvl w:ilvl="0" w:tplc="6FCA2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29407B"/>
    <w:multiLevelType w:val="multilevel"/>
    <w:tmpl w:val="3429407B"/>
    <w:lvl w:ilvl="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C168BB"/>
    <w:multiLevelType w:val="hybridMultilevel"/>
    <w:tmpl w:val="7DB0350C"/>
    <w:lvl w:ilvl="0" w:tplc="F170E2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4360C42"/>
    <w:multiLevelType w:val="hybridMultilevel"/>
    <w:tmpl w:val="B05C460E"/>
    <w:lvl w:ilvl="0" w:tplc="381A9C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0952C5C"/>
    <w:multiLevelType w:val="hybridMultilevel"/>
    <w:tmpl w:val="19F085A4"/>
    <w:lvl w:ilvl="0" w:tplc="5B1C94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F44958"/>
    <w:multiLevelType w:val="hybridMultilevel"/>
    <w:tmpl w:val="13F624CC"/>
    <w:lvl w:ilvl="0" w:tplc="472CD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A647AA"/>
    <w:multiLevelType w:val="multilevel"/>
    <w:tmpl w:val="57A647AA"/>
    <w:lvl w:ilvl="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F218E4"/>
    <w:multiLevelType w:val="multilevel"/>
    <w:tmpl w:val="5CF218E4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10F4B"/>
    <w:multiLevelType w:val="hybridMultilevel"/>
    <w:tmpl w:val="FA88DE8C"/>
    <w:lvl w:ilvl="0" w:tplc="6ABAD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79C5D5D"/>
    <w:multiLevelType w:val="hybridMultilevel"/>
    <w:tmpl w:val="1E7827BA"/>
    <w:lvl w:ilvl="0" w:tplc="20EA22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F3FAB40"/>
    <w:multiLevelType w:val="multilevel"/>
    <w:tmpl w:val="7F3FAB40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467696">
    <w:abstractNumId w:val="8"/>
  </w:num>
  <w:num w:numId="2" w16cid:durableId="20447720">
    <w:abstractNumId w:val="18"/>
  </w:num>
  <w:num w:numId="3" w16cid:durableId="1658924008">
    <w:abstractNumId w:val="7"/>
  </w:num>
  <w:num w:numId="4" w16cid:durableId="500512555">
    <w:abstractNumId w:val="9"/>
  </w:num>
  <w:num w:numId="5" w16cid:durableId="867983309">
    <w:abstractNumId w:val="5"/>
  </w:num>
  <w:num w:numId="6" w16cid:durableId="12339933">
    <w:abstractNumId w:val="3"/>
  </w:num>
  <w:num w:numId="7" w16cid:durableId="844248939">
    <w:abstractNumId w:val="21"/>
  </w:num>
  <w:num w:numId="8" w16cid:durableId="1210915093">
    <w:abstractNumId w:val="0"/>
  </w:num>
  <w:num w:numId="9" w16cid:durableId="1717852961">
    <w:abstractNumId w:val="6"/>
  </w:num>
  <w:num w:numId="10" w16cid:durableId="1282297702">
    <w:abstractNumId w:val="4"/>
  </w:num>
  <w:num w:numId="11" w16cid:durableId="1243953348">
    <w:abstractNumId w:val="1"/>
  </w:num>
  <w:num w:numId="12" w16cid:durableId="1998459515">
    <w:abstractNumId w:val="2"/>
  </w:num>
  <w:num w:numId="13" w16cid:durableId="814833690">
    <w:abstractNumId w:val="17"/>
  </w:num>
  <w:num w:numId="14" w16cid:durableId="504201012">
    <w:abstractNumId w:val="10"/>
  </w:num>
  <w:num w:numId="15" w16cid:durableId="1028025466">
    <w:abstractNumId w:val="12"/>
  </w:num>
  <w:num w:numId="16" w16cid:durableId="1664968516">
    <w:abstractNumId w:val="20"/>
  </w:num>
  <w:num w:numId="17" w16cid:durableId="1779720093">
    <w:abstractNumId w:val="13"/>
  </w:num>
  <w:num w:numId="18" w16cid:durableId="1174105374">
    <w:abstractNumId w:val="16"/>
  </w:num>
  <w:num w:numId="19" w16cid:durableId="1670018861">
    <w:abstractNumId w:val="11"/>
  </w:num>
  <w:num w:numId="20" w16cid:durableId="1055617250">
    <w:abstractNumId w:val="14"/>
  </w:num>
  <w:num w:numId="21" w16cid:durableId="1449010366">
    <w:abstractNumId w:val="15"/>
  </w:num>
  <w:num w:numId="22" w16cid:durableId="20147230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6B"/>
    <w:rsid w:val="ADFF7E55"/>
    <w:rsid w:val="AF6E5161"/>
    <w:rsid w:val="B76FFFDF"/>
    <w:rsid w:val="C96FF6F2"/>
    <w:rsid w:val="D7FFE165"/>
    <w:rsid w:val="DCF7EB99"/>
    <w:rsid w:val="DEFEBB73"/>
    <w:rsid w:val="DFBA3855"/>
    <w:rsid w:val="E9CFDEA8"/>
    <w:rsid w:val="EBFFD690"/>
    <w:rsid w:val="EFBB26D4"/>
    <w:rsid w:val="F29E90B3"/>
    <w:rsid w:val="F4ED7435"/>
    <w:rsid w:val="F7DE3AAE"/>
    <w:rsid w:val="F9F5E38D"/>
    <w:rsid w:val="FBDFA2B8"/>
    <w:rsid w:val="FD3FE2AB"/>
    <w:rsid w:val="FEFF6EEF"/>
    <w:rsid w:val="FF6F2331"/>
    <w:rsid w:val="00071F46"/>
    <w:rsid w:val="000B0904"/>
    <w:rsid w:val="0018513B"/>
    <w:rsid w:val="0020431A"/>
    <w:rsid w:val="0024753F"/>
    <w:rsid w:val="002674FA"/>
    <w:rsid w:val="00310672"/>
    <w:rsid w:val="00335BF8"/>
    <w:rsid w:val="0034147A"/>
    <w:rsid w:val="003F2A84"/>
    <w:rsid w:val="004673DD"/>
    <w:rsid w:val="004843AC"/>
    <w:rsid w:val="00501195"/>
    <w:rsid w:val="00693E81"/>
    <w:rsid w:val="006C2E6B"/>
    <w:rsid w:val="00906338"/>
    <w:rsid w:val="009F4011"/>
    <w:rsid w:val="00A368DB"/>
    <w:rsid w:val="00A71B22"/>
    <w:rsid w:val="00AA39F0"/>
    <w:rsid w:val="00AD191B"/>
    <w:rsid w:val="00B20CBA"/>
    <w:rsid w:val="00B53EC9"/>
    <w:rsid w:val="00B62DAC"/>
    <w:rsid w:val="00B93003"/>
    <w:rsid w:val="00BC182B"/>
    <w:rsid w:val="00BC3871"/>
    <w:rsid w:val="00BF3777"/>
    <w:rsid w:val="00C20BF6"/>
    <w:rsid w:val="00C56517"/>
    <w:rsid w:val="00C61AA7"/>
    <w:rsid w:val="00C82DB0"/>
    <w:rsid w:val="00CB615B"/>
    <w:rsid w:val="00D2784A"/>
    <w:rsid w:val="00D52648"/>
    <w:rsid w:val="00D7503E"/>
    <w:rsid w:val="00DA7A9E"/>
    <w:rsid w:val="00DB0EE2"/>
    <w:rsid w:val="00DD4ED3"/>
    <w:rsid w:val="00E26E74"/>
    <w:rsid w:val="00E923B6"/>
    <w:rsid w:val="00EE528E"/>
    <w:rsid w:val="00F2179F"/>
    <w:rsid w:val="00FA1F48"/>
    <w:rsid w:val="055B143E"/>
    <w:rsid w:val="05AE6AFE"/>
    <w:rsid w:val="07FFD277"/>
    <w:rsid w:val="09555BB7"/>
    <w:rsid w:val="0B69737A"/>
    <w:rsid w:val="0D5311A4"/>
    <w:rsid w:val="16375FCA"/>
    <w:rsid w:val="1AB84539"/>
    <w:rsid w:val="1B20350B"/>
    <w:rsid w:val="1DF953C0"/>
    <w:rsid w:val="1EDB1D0F"/>
    <w:rsid w:val="2028196D"/>
    <w:rsid w:val="203A2371"/>
    <w:rsid w:val="24815678"/>
    <w:rsid w:val="2DC2043B"/>
    <w:rsid w:val="2F8203F7"/>
    <w:rsid w:val="2F846469"/>
    <w:rsid w:val="35DF48DC"/>
    <w:rsid w:val="3C41119B"/>
    <w:rsid w:val="3DABD18C"/>
    <w:rsid w:val="3DD54197"/>
    <w:rsid w:val="41817E75"/>
    <w:rsid w:val="42C7115F"/>
    <w:rsid w:val="456A5396"/>
    <w:rsid w:val="4B087CF3"/>
    <w:rsid w:val="4C8C53C4"/>
    <w:rsid w:val="4CE02924"/>
    <w:rsid w:val="517FCD67"/>
    <w:rsid w:val="53EB2AF2"/>
    <w:rsid w:val="55542385"/>
    <w:rsid w:val="57792D1E"/>
    <w:rsid w:val="5B2F90CD"/>
    <w:rsid w:val="5BC11BE8"/>
    <w:rsid w:val="61A35F77"/>
    <w:rsid w:val="6EDEDB0F"/>
    <w:rsid w:val="6EE67148"/>
    <w:rsid w:val="724908ED"/>
    <w:rsid w:val="773B208A"/>
    <w:rsid w:val="79AF9C5B"/>
    <w:rsid w:val="7BC35161"/>
    <w:rsid w:val="7BDFBF92"/>
    <w:rsid w:val="7E7D1927"/>
    <w:rsid w:val="7FFF8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DB071"/>
  <w15:chartTrackingRefBased/>
  <w15:docId w15:val="{627B08BB-9101-4683-A03F-2A0C0E49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9F4011"/>
    <w:pPr>
      <w:widowControl w:val="0"/>
      <w:spacing w:line="420" w:lineRule="exact"/>
      <w:jc w:val="both"/>
    </w:pPr>
    <w:rPr>
      <w:rFonts w:ascii="宋体" w:hAnsi="宋体"/>
      <w:kern w:val="2"/>
      <w:sz w:val="24"/>
      <w:szCs w:val="15"/>
    </w:rPr>
  </w:style>
  <w:style w:type="paragraph" w:styleId="1">
    <w:name w:val="heading 1"/>
    <w:next w:val="a"/>
    <w:link w:val="10"/>
    <w:qFormat/>
    <w:rsid w:val="009F4011"/>
    <w:pPr>
      <w:keepNext/>
      <w:keepLines/>
      <w:spacing w:before="340" w:after="330"/>
      <w:jc w:val="center"/>
      <w:outlineLvl w:val="0"/>
    </w:pPr>
    <w:rPr>
      <w:rFonts w:ascii="Calibri" w:eastAsia="方正小标宋简体" w:hAnsi="Calibri"/>
      <w:b/>
      <w:kern w:val="44"/>
      <w:sz w:val="44"/>
    </w:rPr>
  </w:style>
  <w:style w:type="paragraph" w:styleId="2">
    <w:name w:val="heading 2"/>
    <w:next w:val="a"/>
    <w:link w:val="20"/>
    <w:unhideWhenUsed/>
    <w:qFormat/>
    <w:rsid w:val="009F4011"/>
    <w:pPr>
      <w:keepNext/>
      <w:keepLines/>
      <w:spacing w:before="260" w:after="260" w:line="720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next w:val="a"/>
    <w:link w:val="30"/>
    <w:unhideWhenUsed/>
    <w:qFormat/>
    <w:rsid w:val="009F4011"/>
    <w:pPr>
      <w:keepNext/>
      <w:keepLines/>
      <w:spacing w:before="260" w:after="260" w:line="480" w:lineRule="auto"/>
      <w:outlineLvl w:val="2"/>
    </w:pPr>
    <w:rPr>
      <w:rFonts w:ascii="Calibri" w:eastAsia="楷体" w:hAnsi="Calibri"/>
      <w:sz w:val="28"/>
    </w:rPr>
  </w:style>
  <w:style w:type="paragraph" w:styleId="4">
    <w:name w:val="heading 4"/>
    <w:next w:val="a"/>
    <w:link w:val="40"/>
    <w:autoRedefine/>
    <w:unhideWhenUsed/>
    <w:qFormat/>
    <w:rsid w:val="009F4011"/>
    <w:pPr>
      <w:keepNext/>
      <w:keepLines/>
      <w:spacing w:before="280" w:after="290" w:line="420" w:lineRule="exact"/>
      <w:outlineLvl w:val="3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9F4011"/>
    <w:rPr>
      <w:rFonts w:ascii="Calibri" w:eastAsia="方正小标宋简体" w:hAnsi="Calibri"/>
      <w:b/>
      <w:kern w:val="44"/>
      <w:sz w:val="44"/>
    </w:rPr>
  </w:style>
  <w:style w:type="character" w:customStyle="1" w:styleId="30">
    <w:name w:val="标题 3 字符"/>
    <w:link w:val="3"/>
    <w:rsid w:val="009F4011"/>
    <w:rPr>
      <w:rFonts w:ascii="Calibri" w:eastAsia="楷体" w:hAnsi="Calibri"/>
      <w:sz w:val="2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3">
    <w:name w:val="footer"/>
    <w:basedOn w:val="a"/>
    <w:link w:val="a4"/>
    <w:uiPriority w:val="99"/>
    <w:unhideWhenUsed/>
    <w:rsid w:val="009F40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F401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a7">
    <w:name w:val="Normal (Web)"/>
    <w:basedOn w:val="a"/>
    <w:autoRedefine/>
    <w:qFormat/>
    <w:rsid w:val="009F4011"/>
    <w:pPr>
      <w:spacing w:beforeAutospacing="1" w:afterAutospacing="1"/>
      <w:jc w:val="left"/>
    </w:pPr>
    <w:rPr>
      <w:kern w:val="0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sid w:val="009F4011"/>
    <w:rPr>
      <w:b/>
    </w:rPr>
  </w:style>
  <w:style w:type="character" w:styleId="aa">
    <w:name w:val="page number"/>
    <w:semiHidden/>
  </w:style>
  <w:style w:type="character" w:styleId="ab">
    <w:name w:val="FollowedHyperlink"/>
    <w:uiPriority w:val="99"/>
    <w:unhideWhenUsed/>
    <w:rsid w:val="009F4011"/>
    <w:rPr>
      <w:color w:val="96607D"/>
      <w:u w:val="single"/>
    </w:rPr>
  </w:style>
  <w:style w:type="character" w:styleId="ac">
    <w:name w:val="Hyperlink"/>
    <w:uiPriority w:val="99"/>
    <w:unhideWhenUsed/>
    <w:rsid w:val="009F4011"/>
    <w:rPr>
      <w:color w:val="0000FF"/>
      <w:u w:val="single"/>
    </w:rPr>
  </w:style>
  <w:style w:type="character" w:customStyle="1" w:styleId="1Char">
    <w:name w:val="标题 1 Char"/>
    <w:rPr>
      <w:rFonts w:ascii="宋体" w:eastAsia="宋体" w:hAnsi="宋体"/>
      <w:b/>
      <w:bCs/>
      <w:kern w:val="44"/>
      <w:sz w:val="24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character" w:customStyle="1" w:styleId="16">
    <w:name w:val="16"/>
    <w:rPr>
      <w:rFonts w:ascii="宋体" w:eastAsia="宋体" w:hAnsi="宋体" w:cs="宋体" w:hint="eastAsia"/>
      <w:b/>
      <w:bCs/>
      <w:kern w:val="44"/>
      <w:sz w:val="24"/>
      <w:szCs w:val="24"/>
    </w:rPr>
  </w:style>
  <w:style w:type="character" w:customStyle="1" w:styleId="20">
    <w:name w:val="标题 2 字符"/>
    <w:link w:val="2"/>
    <w:rsid w:val="009F4011"/>
    <w:rPr>
      <w:rFonts w:ascii="Arial" w:eastAsia="仿宋" w:hAnsi="Arial"/>
      <w:b/>
      <w:sz w:val="32"/>
    </w:rPr>
  </w:style>
  <w:style w:type="character" w:customStyle="1" w:styleId="40">
    <w:name w:val="标题 4 字符"/>
    <w:link w:val="4"/>
    <w:rsid w:val="009F4011"/>
    <w:rPr>
      <w:rFonts w:ascii="Arial" w:eastAsia="黑体" w:hAnsi="Arial"/>
      <w:b/>
    </w:rPr>
  </w:style>
  <w:style w:type="paragraph" w:customStyle="1" w:styleId="ad">
    <w:name w:val="关键词"/>
    <w:next w:val="a"/>
    <w:link w:val="Char"/>
    <w:qFormat/>
    <w:rsid w:val="009F4011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/>
      <w:b/>
      <w:sz w:val="24"/>
    </w:rPr>
  </w:style>
  <w:style w:type="character" w:customStyle="1" w:styleId="Char">
    <w:name w:val="关键词 Char"/>
    <w:link w:val="ad"/>
    <w:autoRedefine/>
    <w:qFormat/>
    <w:rsid w:val="009F4011"/>
    <w:rPr>
      <w:rFonts w:ascii="Arial" w:eastAsia="黑体" w:hAnsi="Arial"/>
      <w:b/>
      <w:sz w:val="24"/>
    </w:rPr>
  </w:style>
  <w:style w:type="paragraph" w:styleId="ae">
    <w:name w:val="List Paragraph"/>
    <w:basedOn w:val="a"/>
    <w:uiPriority w:val="34"/>
    <w:rsid w:val="009F4011"/>
    <w:pPr>
      <w:ind w:firstLine="420"/>
    </w:pPr>
  </w:style>
  <w:style w:type="character" w:styleId="af">
    <w:name w:val="Emphasis"/>
    <w:qFormat/>
    <w:rsid w:val="009F4011"/>
    <w:rPr>
      <w:i/>
      <w:iCs/>
    </w:rPr>
  </w:style>
  <w:style w:type="character" w:styleId="af0">
    <w:name w:val="Unresolved Mention"/>
    <w:uiPriority w:val="99"/>
    <w:semiHidden/>
    <w:unhideWhenUsed/>
    <w:rsid w:val="009F4011"/>
    <w:rPr>
      <w:color w:val="605E5C"/>
      <w:shd w:val="clear" w:color="auto" w:fill="E1DFDD"/>
    </w:rPr>
  </w:style>
  <w:style w:type="character" w:customStyle="1" w:styleId="a4">
    <w:name w:val="页脚 字符"/>
    <w:link w:val="a3"/>
    <w:uiPriority w:val="99"/>
    <w:rsid w:val="009F4011"/>
    <w:rPr>
      <w:rFonts w:ascii="宋体" w:hAnsi="宋体"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rsid w:val="009F4011"/>
    <w:rPr>
      <w:rFonts w:ascii="宋体" w:hAnsi="宋体" w:cs="Times New Roman"/>
      <w:kern w:val="2"/>
      <w:sz w:val="18"/>
      <w:szCs w:val="18"/>
    </w:rPr>
  </w:style>
  <w:style w:type="paragraph" w:customStyle="1" w:styleId="af1">
    <w:name w:val="摘要/前言标题"/>
    <w:next w:val="a"/>
    <w:link w:val="Char0"/>
    <w:qFormat/>
    <w:rsid w:val="009F4011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/>
      <w:b/>
      <w:sz w:val="32"/>
    </w:rPr>
  </w:style>
  <w:style w:type="character" w:customStyle="1" w:styleId="Char0">
    <w:name w:val="摘要/前言标题 Char"/>
    <w:link w:val="af1"/>
    <w:rsid w:val="009F4011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sus.com/cn/wireless-earbu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.design/f/KBbVC6?mode=design&amp;p=FhhAQ0W4T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showdoc.com.cn/2532852812393810/11257617272890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diagram.io/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60MoveData\Users\&#26472;&#23450;&#37995;\Documents\&#33258;&#23450;&#20041;%20Office%20&#27169;&#26495;\&#39033;&#30446;&#36873;&#39064;&#35745;&#21010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项目选题计划书.dotx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江苏智运</Company>
  <LinksUpToDate>false</LinksUpToDate>
  <CharactersWithSpaces>351</CharactersWithSpaces>
  <SharedDoc>false</SharedDoc>
  <HLinks>
    <vt:vector size="150" baseType="variant">
      <vt:variant>
        <vt:i4>2031679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_Toc527841934</vt:lpwstr>
      </vt:variant>
      <vt:variant>
        <vt:i4>2031679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_Toc527841933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_Toc527841932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_Toc527841931</vt:lpwstr>
      </vt:variant>
      <vt:variant>
        <vt:i4>2031679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_Toc527841930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_Toc527841929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_Toc527841928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_Toc527841927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_Toc527841926</vt:lpwstr>
      </vt:variant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_Toc527841925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_Toc527841924</vt:lpwstr>
      </vt:variant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_Toc527841923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_Toc527841922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_Toc527841921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_Toc527841920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_Toc527841919</vt:lpwstr>
      </vt:variant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_Toc527841918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_Toc527841917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_Toc527841916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_Toc527841915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_Toc527841914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_Toc527841913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_Toc527841912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_Toc527841911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_Toc527841910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subject/>
  <dc:creator>杨定鑫</dc:creator>
  <cp:keywords/>
  <dc:description/>
  <cp:lastModifiedBy>定鑫 杨</cp:lastModifiedBy>
  <cp:revision>2</cp:revision>
  <dcterms:created xsi:type="dcterms:W3CDTF">2024-06-21T06:36:00Z</dcterms:created>
  <dcterms:modified xsi:type="dcterms:W3CDTF">2024-06-21T06:38:00Z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